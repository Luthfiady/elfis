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BC4778DBBE394F6C9D1A431568B03580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80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8371"/>
            <w:gridCol w:w="2072"/>
          </w:tblGrid>
          <w:tr w:rsidR="00E240A2" w:rsidTr="00F761FB">
            <w:trPr>
              <w:trHeight w:val="1122"/>
              <w:jc w:val="center"/>
            </w:trPr>
            <w:tc>
              <w:tcPr>
                <w:tcW w:w="4008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EE0A2E" w:rsidRDefault="00DF7415" w:rsidP="00650B79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F317C269631F4484A493362FFB8D25CC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F761FB">
                      <w:rPr>
                        <w:b w:val="0"/>
                        <w:bCs/>
                      </w:rPr>
                      <w:t>Afifah Kurnia Purwanti</w:t>
                    </w:r>
                  </w:sdtContent>
                </w:sdt>
              </w:p>
            </w:tc>
            <w:tc>
              <w:tcPr>
                <w:tcW w:w="992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EE0A2E" w:rsidRDefault="00F761FB" w:rsidP="00650B79">
                <w:pPr>
                  <w:pStyle w:val="NoSpacing"/>
                  <w:ind w:left="71" w:hanging="71"/>
                  <w:jc w:val="both"/>
                </w:pPr>
                <w:r>
                  <w:rPr>
                    <w:noProof/>
                  </w:rPr>
                  <w:drawing>
                    <wp:inline distT="0" distB="0" distL="0" distR="0" wp14:anchorId="041C5730" wp14:editId="4E496CEB">
                      <wp:extent cx="1247542" cy="1440000"/>
                      <wp:effectExtent l="0" t="0" r="0" b="825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CEMERLANG-3549-edit.jpg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9322" t="9607" r="17488" b="4189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47542" cy="144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240A2" w:rsidTr="00F761FB">
            <w:trPr>
              <w:trHeight w:val="579"/>
              <w:jc w:val="center"/>
            </w:trPr>
            <w:tc>
              <w:tcPr>
                <w:tcW w:w="4008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EE0A2E" w:rsidRDefault="00DF7415" w:rsidP="00650B79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BF9A3EDB2D2944FFAC1EB6C2A0089542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6115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Taman royal 3 blok a6 no. 1 rt/rw 03/07 </w:t>
                    </w:r>
                    <w:r w:rsidR="00E240A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Kelurahan </w:t>
                    </w:r>
                    <w:r w:rsidR="0026115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poris plawad utara,</w:t>
                    </w:r>
                    <w:r w:rsidR="00E240A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kecamatan</w:t>
                    </w:r>
                    <w:r w:rsidR="0026115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cipondoh, </w:t>
                    </w:r>
                    <w:r w:rsidR="00E240A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kota </w:t>
                    </w:r>
                    <w:r w:rsidR="0026115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tangerang. 15141</w:t>
                    </w:r>
                  </w:sdtContent>
                </w:sdt>
              </w:p>
            </w:tc>
            <w:tc>
              <w:tcPr>
                <w:tcW w:w="992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EE0A2E" w:rsidRDefault="00EE0A2E" w:rsidP="00650B79">
                <w:pPr>
                  <w:pStyle w:val="NoSpacing"/>
                  <w:jc w:val="both"/>
                </w:pPr>
              </w:p>
            </w:tc>
          </w:tr>
          <w:tr w:rsidR="00E240A2" w:rsidTr="00F761FB">
            <w:trPr>
              <w:trHeight w:val="70"/>
              <w:jc w:val="center"/>
            </w:trPr>
            <w:tc>
              <w:tcPr>
                <w:tcW w:w="4008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E0A2E" w:rsidRDefault="00DF7415" w:rsidP="00650B79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25ADC325C7614889827B8C7EC16CCA9D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6115E">
                      <w:rPr>
                        <w:color w:val="93A299" w:themeColor="accent1"/>
                        <w:sz w:val="18"/>
                        <w:szCs w:val="18"/>
                      </w:rPr>
                      <w:t>085716513157</w:t>
                    </w:r>
                  </w:sdtContent>
                </w:sdt>
                <w:r w:rsidR="00933BE0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933BE0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15CCC4A800CA4190917F7B9529C04258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6115E">
                      <w:rPr>
                        <w:color w:val="93A299" w:themeColor="accent1"/>
                        <w:sz w:val="18"/>
                        <w:szCs w:val="18"/>
                      </w:rPr>
                      <w:t>concertafifah@gmail.com</w:t>
                    </w:r>
                  </w:sdtContent>
                </w:sdt>
              </w:p>
            </w:tc>
            <w:tc>
              <w:tcPr>
                <w:tcW w:w="992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E0A2E" w:rsidRDefault="00EE0A2E" w:rsidP="00650B79">
                <w:pPr>
                  <w:pStyle w:val="NoSpacing"/>
                  <w:jc w:val="both"/>
                </w:pPr>
              </w:p>
            </w:tc>
          </w:tr>
        </w:tbl>
        <w:p w:rsidR="00EE0A2E" w:rsidRDefault="00DF7415" w:rsidP="00650B79">
          <w:pPr>
            <w:jc w:val="both"/>
            <w:rPr>
              <w:b/>
              <w:bCs/>
            </w:rPr>
          </w:pPr>
        </w:p>
      </w:sdtContent>
    </w:sdt>
    <w:p w:rsidR="00EE0A2E" w:rsidRDefault="0026115E" w:rsidP="00650B79">
      <w:pPr>
        <w:pStyle w:val="SectionHeading"/>
        <w:jc w:val="both"/>
      </w:pPr>
      <w:r>
        <w:t>Personal Details</w:t>
      </w:r>
    </w:p>
    <w:p w:rsidR="00EE0A2E" w:rsidRPr="00CE0AFA" w:rsidRDefault="0026115E" w:rsidP="00341DB5">
      <w:pPr>
        <w:pStyle w:val="ListParagraph"/>
        <w:numPr>
          <w:ilvl w:val="0"/>
          <w:numId w:val="8"/>
        </w:numPr>
        <w:tabs>
          <w:tab w:val="left" w:pos="3261"/>
        </w:tabs>
        <w:ind w:left="426"/>
        <w:jc w:val="both"/>
      </w:pPr>
      <w:r w:rsidRPr="00CE0AFA">
        <w:t xml:space="preserve">Date &amp; Place of Birth </w:t>
      </w:r>
      <w:r w:rsidRPr="00CE0AFA">
        <w:tab/>
        <w:t>: Magetan, September 7</w:t>
      </w:r>
      <w:r w:rsidRPr="00CE0AFA">
        <w:rPr>
          <w:vertAlign w:val="superscript"/>
        </w:rPr>
        <w:t>th</w:t>
      </w:r>
      <w:r w:rsidRPr="00CE0AFA">
        <w:t>, 1993</w:t>
      </w:r>
    </w:p>
    <w:p w:rsidR="0026115E" w:rsidRPr="00CE0AFA" w:rsidRDefault="0026115E" w:rsidP="00341DB5">
      <w:pPr>
        <w:pStyle w:val="ListParagraph"/>
        <w:numPr>
          <w:ilvl w:val="0"/>
          <w:numId w:val="8"/>
        </w:numPr>
        <w:tabs>
          <w:tab w:val="left" w:pos="3261"/>
        </w:tabs>
        <w:ind w:left="426"/>
        <w:jc w:val="both"/>
      </w:pPr>
      <w:r w:rsidRPr="00CE0AFA">
        <w:t>Sex</w:t>
      </w:r>
      <w:r w:rsidRPr="00CE0AFA">
        <w:tab/>
        <w:t>: Female</w:t>
      </w:r>
    </w:p>
    <w:p w:rsidR="0026115E" w:rsidRPr="00CE0AFA" w:rsidRDefault="0026115E" w:rsidP="00341DB5">
      <w:pPr>
        <w:pStyle w:val="ListParagraph"/>
        <w:numPr>
          <w:ilvl w:val="0"/>
          <w:numId w:val="8"/>
        </w:numPr>
        <w:tabs>
          <w:tab w:val="left" w:pos="3261"/>
        </w:tabs>
        <w:ind w:left="426"/>
        <w:jc w:val="both"/>
      </w:pPr>
      <w:r w:rsidRPr="00CE0AFA">
        <w:t>Religion</w:t>
      </w:r>
      <w:r w:rsidRPr="00CE0AFA">
        <w:tab/>
        <w:t>: Moslem</w:t>
      </w:r>
    </w:p>
    <w:p w:rsidR="0026115E" w:rsidRPr="00CE0AFA" w:rsidRDefault="0026115E" w:rsidP="00341DB5">
      <w:pPr>
        <w:pStyle w:val="ListParagraph"/>
        <w:numPr>
          <w:ilvl w:val="0"/>
          <w:numId w:val="8"/>
        </w:numPr>
        <w:tabs>
          <w:tab w:val="left" w:pos="3261"/>
        </w:tabs>
        <w:ind w:left="426"/>
        <w:jc w:val="both"/>
      </w:pPr>
      <w:r w:rsidRPr="00CE0AFA">
        <w:t>Height, Weight</w:t>
      </w:r>
      <w:r w:rsidRPr="00CE0AFA">
        <w:tab/>
        <w:t>: 159 cm, 53 kg</w:t>
      </w:r>
    </w:p>
    <w:p w:rsidR="0026115E" w:rsidRPr="00CE0AFA" w:rsidRDefault="00E240A2" w:rsidP="00341DB5">
      <w:pPr>
        <w:pStyle w:val="ListParagraph"/>
        <w:numPr>
          <w:ilvl w:val="0"/>
          <w:numId w:val="8"/>
        </w:numPr>
        <w:tabs>
          <w:tab w:val="left" w:pos="3261"/>
        </w:tabs>
        <w:ind w:left="426"/>
        <w:jc w:val="both"/>
      </w:pPr>
      <w:r w:rsidRPr="00CE0AFA">
        <w:t>Nationality</w:t>
      </w:r>
      <w:r w:rsidRPr="00CE0AFA">
        <w:tab/>
        <w:t>: Indonesia</w:t>
      </w:r>
    </w:p>
    <w:p w:rsidR="00E240A2" w:rsidRDefault="00E240A2" w:rsidP="00E240A2">
      <w:pPr>
        <w:pStyle w:val="SectionHeading"/>
        <w:jc w:val="both"/>
      </w:pPr>
      <w:r>
        <w:t>Education</w:t>
      </w:r>
    </w:p>
    <w:p w:rsidR="00E240A2" w:rsidRPr="00CE0AFA" w:rsidRDefault="00E240A2" w:rsidP="00E240A2">
      <w:pPr>
        <w:pStyle w:val="Subsection"/>
        <w:tabs>
          <w:tab w:val="left" w:pos="3261"/>
        </w:tabs>
        <w:jc w:val="both"/>
        <w:rPr>
          <w:color w:val="40382D" w:themeColor="text2" w:themeShade="BF"/>
        </w:rPr>
      </w:pPr>
      <w:r w:rsidRPr="00CE0AFA">
        <w:rPr>
          <w:color w:val="40382D" w:themeColor="text2" w:themeShade="BF"/>
        </w:rPr>
        <w:t>2011</w:t>
      </w:r>
      <w:r w:rsidRPr="00CE0AFA">
        <w:rPr>
          <w:color w:val="40382D" w:themeColor="text2" w:themeShade="BF"/>
        </w:rPr>
        <w:tab/>
        <w:t>State Polytechnic of Jakarta, Major Electrical Engineering, Program</w:t>
      </w:r>
    </w:p>
    <w:p w:rsidR="00E240A2" w:rsidRPr="00CE0AFA" w:rsidRDefault="00E240A2" w:rsidP="00E240A2">
      <w:pPr>
        <w:pStyle w:val="Subsection"/>
        <w:tabs>
          <w:tab w:val="left" w:pos="3261"/>
        </w:tabs>
        <w:jc w:val="both"/>
        <w:rPr>
          <w:color w:val="40382D" w:themeColor="text2" w:themeShade="BF"/>
        </w:rPr>
      </w:pPr>
      <w:r w:rsidRPr="00CE0AFA">
        <w:rPr>
          <w:color w:val="40382D" w:themeColor="text2" w:themeShade="BF"/>
        </w:rPr>
        <w:tab/>
        <w:t>Study Informatics Engineering</w:t>
      </w:r>
    </w:p>
    <w:p w:rsidR="00E240A2" w:rsidRPr="00CE0AFA" w:rsidRDefault="00E240A2" w:rsidP="00E240A2">
      <w:pPr>
        <w:pStyle w:val="Subsection"/>
        <w:tabs>
          <w:tab w:val="left" w:pos="3261"/>
        </w:tabs>
        <w:jc w:val="both"/>
        <w:rPr>
          <w:color w:val="40382D" w:themeColor="text2" w:themeShade="BF"/>
        </w:rPr>
      </w:pPr>
      <w:r w:rsidRPr="00CE0AFA">
        <w:rPr>
          <w:color w:val="40382D" w:themeColor="text2" w:themeShade="BF"/>
        </w:rPr>
        <w:t>2008-2011</w:t>
      </w:r>
      <w:r w:rsidRPr="00CE0AFA">
        <w:rPr>
          <w:color w:val="40382D" w:themeColor="text2" w:themeShade="BF"/>
        </w:rPr>
        <w:tab/>
        <w:t>SMA N</w:t>
      </w:r>
      <w:r w:rsidR="00A1168D">
        <w:rPr>
          <w:color w:val="40382D" w:themeColor="text2" w:themeShade="BF"/>
        </w:rPr>
        <w:t>egeri</w:t>
      </w:r>
      <w:r w:rsidRPr="00CE0AFA">
        <w:rPr>
          <w:color w:val="40382D" w:themeColor="text2" w:themeShade="BF"/>
        </w:rPr>
        <w:t xml:space="preserve"> 2 K</w:t>
      </w:r>
      <w:r w:rsidR="00A1168D">
        <w:rPr>
          <w:color w:val="40382D" w:themeColor="text2" w:themeShade="BF"/>
        </w:rPr>
        <w:t>ota Tangerang</w:t>
      </w:r>
    </w:p>
    <w:p w:rsidR="00E240A2" w:rsidRDefault="00E240A2" w:rsidP="00E240A2">
      <w:pPr>
        <w:pStyle w:val="Subsection"/>
        <w:tabs>
          <w:tab w:val="left" w:pos="3261"/>
        </w:tabs>
        <w:jc w:val="both"/>
        <w:rPr>
          <w:color w:val="40382D" w:themeColor="text2" w:themeShade="BF"/>
        </w:rPr>
      </w:pPr>
      <w:r w:rsidRPr="00CE0AFA">
        <w:rPr>
          <w:color w:val="40382D" w:themeColor="text2" w:themeShade="BF"/>
        </w:rPr>
        <w:t>2005-2008</w:t>
      </w:r>
      <w:r w:rsidRPr="00CE0AFA">
        <w:rPr>
          <w:color w:val="40382D" w:themeColor="text2" w:themeShade="BF"/>
        </w:rPr>
        <w:tab/>
        <w:t>SMPIT ASY-SYUKRIYYAH T</w:t>
      </w:r>
      <w:r w:rsidR="00A1168D">
        <w:rPr>
          <w:color w:val="40382D" w:themeColor="text2" w:themeShade="BF"/>
        </w:rPr>
        <w:t>angerang</w:t>
      </w:r>
    </w:p>
    <w:p w:rsidR="00A1168D" w:rsidRDefault="00A1168D" w:rsidP="00E240A2">
      <w:pPr>
        <w:pStyle w:val="Subsection"/>
        <w:tabs>
          <w:tab w:val="left" w:pos="3261"/>
        </w:tabs>
        <w:jc w:val="both"/>
        <w:rPr>
          <w:color w:val="40382D" w:themeColor="text2" w:themeShade="BF"/>
        </w:rPr>
      </w:pPr>
    </w:p>
    <w:p w:rsidR="00A1168D" w:rsidRDefault="00A1168D" w:rsidP="00A1168D">
      <w:pPr>
        <w:pStyle w:val="SectionHeading"/>
        <w:jc w:val="both"/>
      </w:pPr>
      <w:r>
        <w:t>Skills</w:t>
      </w:r>
      <w:bookmarkStart w:id="0" w:name="_GoBack"/>
      <w:bookmarkEnd w:id="0"/>
    </w:p>
    <w:p w:rsidR="00A1168D" w:rsidRDefault="00A1168D" w:rsidP="00A1168D">
      <w:pPr>
        <w:numPr>
          <w:ilvl w:val="0"/>
          <w:numId w:val="6"/>
        </w:num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  <w:r>
        <w:rPr>
          <w:color w:val="40382D" w:themeColor="text2" w:themeShade="BF"/>
        </w:rPr>
        <w:t>Languages</w:t>
      </w:r>
      <w:r>
        <w:rPr>
          <w:color w:val="40382D" w:themeColor="text2" w:themeShade="BF"/>
        </w:rPr>
        <w:tab/>
        <w:t>: English</w:t>
      </w:r>
    </w:p>
    <w:p w:rsidR="00A1168D" w:rsidRDefault="00A1168D" w:rsidP="00A1168D">
      <w:pPr>
        <w:numPr>
          <w:ilvl w:val="0"/>
          <w:numId w:val="6"/>
        </w:num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  <w:r>
        <w:rPr>
          <w:color w:val="40382D" w:themeColor="text2" w:themeShade="BF"/>
        </w:rPr>
        <w:t>Softwares</w:t>
      </w:r>
      <w:r>
        <w:rPr>
          <w:color w:val="40382D" w:themeColor="text2" w:themeShade="BF"/>
        </w:rPr>
        <w:tab/>
        <w:t>: Microsoft Word, Adobe Photoshop</w:t>
      </w:r>
    </w:p>
    <w:p w:rsidR="00A1168D" w:rsidRPr="00A1168D" w:rsidRDefault="00A1168D" w:rsidP="00E240A2">
      <w:pPr>
        <w:numPr>
          <w:ilvl w:val="0"/>
          <w:numId w:val="6"/>
        </w:num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  <w:r>
        <w:rPr>
          <w:color w:val="40382D" w:themeColor="text2" w:themeShade="BF"/>
        </w:rPr>
        <w:t>Personal</w:t>
      </w:r>
      <w:r>
        <w:rPr>
          <w:color w:val="40382D" w:themeColor="text2" w:themeShade="BF"/>
        </w:rPr>
        <w:tab/>
        <w:t>: Computing Skills, Blog, Teamwork</w:t>
      </w:r>
    </w:p>
    <w:p w:rsidR="00EE0A2E" w:rsidRDefault="00933BE0" w:rsidP="00650B79">
      <w:pPr>
        <w:pStyle w:val="SectionHeading"/>
        <w:jc w:val="both"/>
      </w:pPr>
      <w:r>
        <w:t>Experience</w:t>
      </w:r>
    </w:p>
    <w:p w:rsidR="00EE0A2E" w:rsidRPr="00CE0AFA" w:rsidRDefault="00F761FB" w:rsidP="00341DB5">
      <w:pPr>
        <w:tabs>
          <w:tab w:val="left" w:pos="3261"/>
        </w:tabs>
        <w:spacing w:line="264" w:lineRule="auto"/>
        <w:jc w:val="both"/>
        <w:rPr>
          <w:color w:val="40382D" w:themeColor="text2" w:themeShade="BF"/>
        </w:rPr>
      </w:pPr>
      <w:r w:rsidRPr="00CE0AFA">
        <w:rPr>
          <w:color w:val="40382D" w:themeColor="text2" w:themeShade="BF"/>
        </w:rPr>
        <w:t>2014</w:t>
      </w:r>
      <w:r w:rsidRPr="00CE0AFA">
        <w:rPr>
          <w:color w:val="40382D" w:themeColor="text2" w:themeShade="BF"/>
        </w:rPr>
        <w:tab/>
        <w:t>Festival Bakat Anak Takita 2014, Participants Division</w:t>
      </w: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  <w:r>
        <w:rPr>
          <w:color w:val="40382D" w:themeColor="text2" w:themeShade="BF"/>
        </w:rPr>
        <w:t>Sincerely Yours,</w:t>
      </w: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</w:p>
    <w:p w:rsidR="00C77472" w:rsidRDefault="00C77472" w:rsidP="00C77472">
      <w:pPr>
        <w:tabs>
          <w:tab w:val="left" w:pos="3261"/>
        </w:tabs>
        <w:spacing w:line="264" w:lineRule="auto"/>
        <w:contextualSpacing/>
        <w:jc w:val="both"/>
        <w:rPr>
          <w:color w:val="40382D" w:themeColor="text2" w:themeShade="BF"/>
        </w:rPr>
      </w:pPr>
      <w:r>
        <w:rPr>
          <w:color w:val="40382D" w:themeColor="text2" w:themeShade="BF"/>
        </w:rPr>
        <w:t>Afifah Kurnia</w:t>
      </w:r>
    </w:p>
    <w:p w:rsidR="00EE0A2E" w:rsidRDefault="00EE0A2E" w:rsidP="00650B79">
      <w:pPr>
        <w:tabs>
          <w:tab w:val="left" w:pos="2670"/>
        </w:tabs>
        <w:spacing w:after="0" w:line="240" w:lineRule="auto"/>
        <w:jc w:val="both"/>
        <w:rPr>
          <w:color w:val="000000" w:themeColor="text1"/>
        </w:rPr>
      </w:pPr>
    </w:p>
    <w:sectPr w:rsidR="00EE0A2E">
      <w:footerReference w:type="default" r:id="rId11"/>
      <w:headerReference w:type="first" r:id="rId12"/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415" w:rsidRDefault="00DF7415">
      <w:pPr>
        <w:spacing w:after="0" w:line="240" w:lineRule="auto"/>
      </w:pPr>
      <w:r>
        <w:separator/>
      </w:r>
    </w:p>
  </w:endnote>
  <w:endnote w:type="continuationSeparator" w:id="0">
    <w:p w:rsidR="00DF7415" w:rsidRDefault="00DF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A2E" w:rsidRDefault="00933BE0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A2E" w:rsidRDefault="00EE0A2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E0A2E" w:rsidRDefault="00EE0A2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A2E" w:rsidRDefault="00EE0A2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EE0A2E" w:rsidRDefault="00EE0A2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A2E" w:rsidRDefault="00EE0A2E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EE0A2E" w:rsidRDefault="00EE0A2E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A2E" w:rsidRDefault="00DF7415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86DC170CE749444DB9F4617A68DB6AF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61FB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Afifah Kurnia Purwanti</w:t>
                              </w:r>
                            </w:sdtContent>
                          </w:sdt>
                          <w:r w:rsidR="00933BE0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933BE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933BE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933BE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33BE0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3BE0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933BE0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EE0A2E" w:rsidRDefault="003E397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86DC170CE749444DB9F4617A68DB6AFD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F761FB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Afifah Kurnia Purwanti</w:t>
                        </w:r>
                      </w:sdtContent>
                    </w:sdt>
                    <w:r w:rsidR="00933BE0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933BE0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933BE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933BE0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933BE0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933BE0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933BE0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415" w:rsidRDefault="00DF7415">
      <w:pPr>
        <w:spacing w:after="0" w:line="240" w:lineRule="auto"/>
      </w:pPr>
      <w:r>
        <w:separator/>
      </w:r>
    </w:p>
  </w:footnote>
  <w:footnote w:type="continuationSeparator" w:id="0">
    <w:p w:rsidR="00DF7415" w:rsidRDefault="00DF7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A2E" w:rsidRDefault="00933BE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16DCD47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4A917C4F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563D8AF6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16538"/>
    <w:multiLevelType w:val="hybridMultilevel"/>
    <w:tmpl w:val="E5FA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5A065B"/>
    <w:multiLevelType w:val="hybridMultilevel"/>
    <w:tmpl w:val="0AD610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5E"/>
    <w:rsid w:val="0026115E"/>
    <w:rsid w:val="0029202A"/>
    <w:rsid w:val="00341DB5"/>
    <w:rsid w:val="003E3970"/>
    <w:rsid w:val="00650B79"/>
    <w:rsid w:val="007C5005"/>
    <w:rsid w:val="00933BE0"/>
    <w:rsid w:val="009C10D2"/>
    <w:rsid w:val="00A1168D"/>
    <w:rsid w:val="00BB2632"/>
    <w:rsid w:val="00C77472"/>
    <w:rsid w:val="00CE0AFA"/>
    <w:rsid w:val="00DF7415"/>
    <w:rsid w:val="00E240A2"/>
    <w:rsid w:val="00EE0A2E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7FEA8E-C916-4A2D-9908-96C79A65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4778DBBE394F6C9D1A431568B03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EB9B3-85B5-4B40-84F4-04A3B0F3A36D}"/>
      </w:docPartPr>
      <w:docPartBody>
        <w:p w:rsidR="0051160E" w:rsidRDefault="00835BE8">
          <w:pPr>
            <w:pStyle w:val="BC4778DBBE394F6C9D1A431568B03580"/>
          </w:pPr>
          <w:r>
            <w:t>Choose a building block.</w:t>
          </w:r>
        </w:p>
      </w:docPartBody>
    </w:docPart>
    <w:docPart>
      <w:docPartPr>
        <w:name w:val="F317C269631F4484A493362FFB8D2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A27BA-DA40-4403-BF89-3C724438979D}"/>
      </w:docPartPr>
      <w:docPartBody>
        <w:p w:rsidR="0051160E" w:rsidRDefault="00835BE8">
          <w:pPr>
            <w:pStyle w:val="F317C269631F4484A493362FFB8D25CC"/>
          </w:pPr>
          <w:r>
            <w:t>[Type Your Name]</w:t>
          </w:r>
        </w:p>
      </w:docPartBody>
    </w:docPart>
    <w:docPart>
      <w:docPartPr>
        <w:name w:val="BF9A3EDB2D2944FFAC1EB6C2A0089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1DD77-76A7-400F-B53C-175F77A1F3E4}"/>
      </w:docPartPr>
      <w:docPartBody>
        <w:p w:rsidR="0051160E" w:rsidRDefault="00835BE8">
          <w:pPr>
            <w:pStyle w:val="BF9A3EDB2D2944FFAC1EB6C2A0089542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25ADC325C7614889827B8C7EC16CC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2579-06B7-49FD-BC6C-7314B679B967}"/>
      </w:docPartPr>
      <w:docPartBody>
        <w:p w:rsidR="0051160E" w:rsidRDefault="00835BE8">
          <w:pPr>
            <w:pStyle w:val="25ADC325C7614889827B8C7EC16CCA9D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15CCC4A800CA4190917F7B9529C04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8D1-896C-43B7-A721-FAC9B8A767FD}"/>
      </w:docPartPr>
      <w:docPartBody>
        <w:p w:rsidR="0051160E" w:rsidRDefault="00835BE8">
          <w:pPr>
            <w:pStyle w:val="15CCC4A800CA4190917F7B9529C04258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86DC170CE749444DB9F4617A68DB6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98901-100A-4B89-B0F2-4F470962FED8}"/>
      </w:docPartPr>
      <w:docPartBody>
        <w:p w:rsidR="0051160E" w:rsidRDefault="00835BE8">
          <w:pPr>
            <w:pStyle w:val="86DC170CE749444DB9F4617A68DB6AFD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4F"/>
    <w:rsid w:val="001C1896"/>
    <w:rsid w:val="0051160E"/>
    <w:rsid w:val="00835BE8"/>
    <w:rsid w:val="00F9006D"/>
    <w:rsid w:val="00F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4778DBBE394F6C9D1A431568B03580">
    <w:name w:val="BC4778DBBE394F6C9D1A431568B03580"/>
  </w:style>
  <w:style w:type="paragraph" w:customStyle="1" w:styleId="F317C269631F4484A493362FFB8D25CC">
    <w:name w:val="F317C269631F4484A493362FFB8D25CC"/>
  </w:style>
  <w:style w:type="paragraph" w:customStyle="1" w:styleId="BF9A3EDB2D2944FFAC1EB6C2A0089542">
    <w:name w:val="BF9A3EDB2D2944FFAC1EB6C2A0089542"/>
  </w:style>
  <w:style w:type="paragraph" w:customStyle="1" w:styleId="25ADC325C7614889827B8C7EC16CCA9D">
    <w:name w:val="25ADC325C7614889827B8C7EC16CCA9D"/>
  </w:style>
  <w:style w:type="paragraph" w:customStyle="1" w:styleId="15CCC4A800CA4190917F7B9529C04258">
    <w:name w:val="15CCC4A800CA4190917F7B9529C04258"/>
  </w:style>
  <w:style w:type="paragraph" w:customStyle="1" w:styleId="E226C4174CA74810BC741FC76F593B01">
    <w:name w:val="E226C4174CA74810BC741FC76F593B01"/>
  </w:style>
  <w:style w:type="paragraph" w:customStyle="1" w:styleId="934995DCF950471688B5528BA5314D47">
    <w:name w:val="934995DCF950471688B5528BA5314D47"/>
  </w:style>
  <w:style w:type="paragraph" w:customStyle="1" w:styleId="44A2FB5D239A449D8D04CB1A5DCC1C62">
    <w:name w:val="44A2FB5D239A449D8D04CB1A5DCC1C62"/>
  </w:style>
  <w:style w:type="paragraph" w:customStyle="1" w:styleId="0828BC7AD70A46278A0E8EA07840B72E">
    <w:name w:val="0828BC7AD70A46278A0E8EA07840B72E"/>
  </w:style>
  <w:style w:type="paragraph" w:customStyle="1" w:styleId="A54D51EA4279478A8BC6780FBAD62EA6">
    <w:name w:val="A54D51EA4279478A8BC6780FBAD62EA6"/>
  </w:style>
  <w:style w:type="paragraph" w:customStyle="1" w:styleId="8E95161356B241BFB898ADA51AA7189B">
    <w:name w:val="8E95161356B241BFB898ADA51AA7189B"/>
  </w:style>
  <w:style w:type="paragraph" w:customStyle="1" w:styleId="C46CDE285F124865997F36FD1399D561">
    <w:name w:val="C46CDE285F124865997F36FD1399D561"/>
  </w:style>
  <w:style w:type="paragraph" w:customStyle="1" w:styleId="169599FE324140FFA964BBCEBD1C1A34">
    <w:name w:val="169599FE324140FFA964BBCEBD1C1A34"/>
  </w:style>
  <w:style w:type="paragraph" w:customStyle="1" w:styleId="352B18BDE82C4D199208A3F515373E7D">
    <w:name w:val="352B18BDE82C4D199208A3F515373E7D"/>
  </w:style>
  <w:style w:type="paragraph" w:customStyle="1" w:styleId="1F65E671E859419D9D512F5796443822">
    <w:name w:val="1F65E671E859419D9D512F5796443822"/>
  </w:style>
  <w:style w:type="paragraph" w:customStyle="1" w:styleId="8DD291B08AA44E77B1E1EF43BEF96124">
    <w:name w:val="8DD291B08AA44E77B1E1EF43BEF96124"/>
  </w:style>
  <w:style w:type="paragraph" w:customStyle="1" w:styleId="139B7B87BDF34145AEDB02F5163C0EC4">
    <w:name w:val="139B7B87BDF34145AEDB02F5163C0EC4"/>
  </w:style>
  <w:style w:type="paragraph" w:customStyle="1" w:styleId="23E35534D73F4F5396468496AB4EDCDE">
    <w:name w:val="23E35534D73F4F5396468496AB4EDCDE"/>
  </w:style>
  <w:style w:type="paragraph" w:customStyle="1" w:styleId="1ACFA7C411054E7BA1AD0ECF93707857">
    <w:name w:val="1ACFA7C411054E7BA1AD0ECF93707857"/>
  </w:style>
  <w:style w:type="paragraph" w:customStyle="1" w:styleId="86DC170CE749444DB9F4617A68DB6AFD">
    <w:name w:val="86DC170CE749444DB9F4617A68DB6AFD"/>
  </w:style>
  <w:style w:type="paragraph" w:customStyle="1" w:styleId="41AD24F67D2245368C45571AA448BCA1">
    <w:name w:val="41AD24F67D2245368C45571AA448BCA1"/>
    <w:rsid w:val="00FB3A4F"/>
  </w:style>
  <w:style w:type="paragraph" w:customStyle="1" w:styleId="CE9FB85633494599BD20F50BDE812B25">
    <w:name w:val="CE9FB85633494599BD20F50BDE812B25"/>
    <w:rsid w:val="00FB3A4F"/>
  </w:style>
  <w:style w:type="paragraph" w:customStyle="1" w:styleId="48441EEC460C4F7ABAE95E58E04EC32C">
    <w:name w:val="48441EEC460C4F7ABAE95E58E04EC32C"/>
    <w:rsid w:val="0051160E"/>
  </w:style>
  <w:style w:type="paragraph" w:customStyle="1" w:styleId="897B6DC35CF941F8A0FDB5026E9E22F4">
    <w:name w:val="897B6DC35CF941F8A0FDB5026E9E22F4"/>
    <w:rsid w:val="0051160E"/>
  </w:style>
  <w:style w:type="paragraph" w:customStyle="1" w:styleId="0157E2695C88459C905ADC0C4CF18579">
    <w:name w:val="0157E2695C88459C905ADC0C4CF18579"/>
    <w:rsid w:val="0051160E"/>
  </w:style>
  <w:style w:type="paragraph" w:customStyle="1" w:styleId="6E194E2F0834435991DEF40A10D6246D">
    <w:name w:val="6E194E2F0834435991DEF40A10D6246D"/>
    <w:rsid w:val="0051160E"/>
  </w:style>
  <w:style w:type="paragraph" w:customStyle="1" w:styleId="B8C366BF4C314F638FA87D1879775CB8">
    <w:name w:val="B8C366BF4C314F638FA87D1879775CB8"/>
    <w:rsid w:val="0051160E"/>
  </w:style>
  <w:style w:type="paragraph" w:customStyle="1" w:styleId="97A9C924F44F41529411E39A549FE26A">
    <w:name w:val="97A9C924F44F41529411E39A549FE26A"/>
    <w:rsid w:val="0051160E"/>
  </w:style>
  <w:style w:type="paragraph" w:customStyle="1" w:styleId="2DAE0291EC784ABBADE82B2E217C3704">
    <w:name w:val="2DAE0291EC784ABBADE82B2E217C3704"/>
    <w:rsid w:val="0051160E"/>
  </w:style>
  <w:style w:type="paragraph" w:customStyle="1" w:styleId="F4A26FA3CF104157B725D039322C4AD8">
    <w:name w:val="F4A26FA3CF104157B725D039322C4AD8"/>
    <w:rsid w:val="0051160E"/>
  </w:style>
  <w:style w:type="paragraph" w:customStyle="1" w:styleId="D65F72609B844D54B967C7D02CFE52AF">
    <w:name w:val="D65F72609B844D54B967C7D02CFE52AF"/>
    <w:rsid w:val="0051160E"/>
  </w:style>
  <w:style w:type="paragraph" w:customStyle="1" w:styleId="3413DB9977A64A19BBCCE6A1810E431D">
    <w:name w:val="3413DB9977A64A19BBCCE6A1810E431D"/>
    <w:rsid w:val="005116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Taman royal 3 blok a6 no. 1 rt/rw 03/07 Kelurahan poris plawad utara, kecamatan cipondoh, kota tangerang. 15141</CompanyAddress>
  <CompanyPhone>085716513157</CompanyPhone>
  <CompanyFax/>
  <CompanyEmail>concertafifah@gmail.com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B8A1DAD-477C-498E-8A1A-B2886053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98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Afifah Kurnia Purwanti</dc:creator>
  <cp:lastModifiedBy>Afifah</cp:lastModifiedBy>
  <cp:revision>8</cp:revision>
  <cp:lastPrinted>2014-01-28T09:51:00Z</cp:lastPrinted>
  <dcterms:created xsi:type="dcterms:W3CDTF">2014-01-26T13:36:00Z</dcterms:created>
  <dcterms:modified xsi:type="dcterms:W3CDTF">2014-01-28T12:51:00Z</dcterms:modified>
</cp:coreProperties>
</file>