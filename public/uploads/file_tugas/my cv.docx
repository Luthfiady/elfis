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955246">
        <w:tc>
          <w:tcPr>
            <w:tcW w:w="2070" w:type="dxa"/>
          </w:tcPr>
          <w:p w:rsidR="00955246" w:rsidRDefault="00955246">
            <w:pPr>
              <w:spacing w:line="240" w:lineRule="auto"/>
            </w:pPr>
          </w:p>
        </w:tc>
        <w:tc>
          <w:tcPr>
            <w:tcW w:w="7650" w:type="dxa"/>
            <w:tcMar>
              <w:bottom w:w="576" w:type="dxa"/>
            </w:tcMar>
          </w:tcPr>
          <w:p w:rsidR="00955246" w:rsidRDefault="004F4488">
            <w:pPr>
              <w:pStyle w:val="Name"/>
            </w:pPr>
            <w:sdt>
              <w:sdtPr>
                <w:alias w:val="Your Name"/>
                <w:tag w:val=""/>
                <w:id w:val="1197042864"/>
                <w:placeholder>
                  <w:docPart w:val="15FDF79364EC43AAA7788A7B43604B54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7E00E9">
                  <w:t>Afifah KURNIA PURWANTI</w:t>
                </w:r>
              </w:sdtContent>
            </w:sdt>
          </w:p>
          <w:p w:rsidR="00955246" w:rsidRDefault="007E00E9" w:rsidP="007E00E9">
            <w:pPr>
              <w:pStyle w:val="NoSpacing"/>
            </w:pPr>
            <w:r>
              <w:t xml:space="preserve">Taman Royal 3 Blok A6 No. 1 RT/RW 03/07 </w:t>
            </w:r>
            <w:proofErr w:type="spellStart"/>
            <w:r>
              <w:t>Poris</w:t>
            </w:r>
            <w:proofErr w:type="spellEnd"/>
            <w:r>
              <w:t xml:space="preserve"> </w:t>
            </w:r>
            <w:proofErr w:type="spellStart"/>
            <w:r>
              <w:t>Plawad</w:t>
            </w:r>
            <w:proofErr w:type="spellEnd"/>
            <w:r>
              <w:t xml:space="preserve"> Utara, </w:t>
            </w:r>
            <w:proofErr w:type="spellStart"/>
            <w:r>
              <w:t>Cipondoh</w:t>
            </w:r>
            <w:proofErr w:type="spellEnd"/>
            <w:r>
              <w:t xml:space="preserve">, </w:t>
            </w:r>
            <w:proofErr w:type="spellStart"/>
            <w:r>
              <w:t>Tangerang</w:t>
            </w:r>
            <w:proofErr w:type="spellEnd"/>
            <w:r>
              <w:t xml:space="preserve">, </w:t>
            </w:r>
            <w:proofErr w:type="spellStart"/>
            <w:r>
              <w:t>Banten</w:t>
            </w:r>
            <w:proofErr w:type="spellEnd"/>
            <w:r>
              <w:t>. 15141.</w:t>
            </w:r>
            <w:r w:rsidR="004F4488">
              <w:t>  </w:t>
            </w:r>
            <w:r w:rsidR="004F4488">
              <w:rPr>
                <w:rStyle w:val="Emphasis"/>
              </w:rPr>
              <w:t>|</w:t>
            </w:r>
            <w:r w:rsidR="004F4488">
              <w:t> </w:t>
            </w:r>
            <w:r w:rsidR="004F4488">
              <w:rPr>
                <w:kern w:val="20"/>
              </w:rPr>
              <w:t> </w:t>
            </w:r>
            <w:r>
              <w:t>concertafifah@gmail.com</w:t>
            </w:r>
            <w:r w:rsidR="004F4488">
              <w:t>  </w:t>
            </w:r>
            <w:r w:rsidR="004F4488">
              <w:rPr>
                <w:rStyle w:val="Emphasis"/>
              </w:rPr>
              <w:t>|</w:t>
            </w:r>
            <w:r w:rsidR="004F4488">
              <w:t>  </w:t>
            </w:r>
            <w:r>
              <w:t>085716513157</w:t>
            </w:r>
          </w:p>
        </w:tc>
      </w:tr>
      <w:tr w:rsidR="00955246">
        <w:tc>
          <w:tcPr>
            <w:tcW w:w="2070" w:type="dxa"/>
          </w:tcPr>
          <w:p w:rsidR="00955246" w:rsidRDefault="007E00E9">
            <w:pPr>
              <w:pStyle w:val="Heading1"/>
            </w:pPr>
            <w:r>
              <w:t>Personal details</w:t>
            </w:r>
          </w:p>
        </w:tc>
        <w:tc>
          <w:tcPr>
            <w:tcW w:w="7650" w:type="dxa"/>
          </w:tcPr>
          <w:p w:rsidR="00955246" w:rsidRDefault="003D56E7" w:rsidP="003D56E7">
            <w:pPr>
              <w:pStyle w:val="ListParagraph"/>
              <w:numPr>
                <w:ilvl w:val="0"/>
                <w:numId w:val="2"/>
              </w:numPr>
              <w:tabs>
                <w:tab w:val="left" w:pos="2464"/>
              </w:tabs>
              <w:ind w:left="338" w:hanging="240"/>
            </w:pPr>
            <w:proofErr w:type="spellStart"/>
            <w:r>
              <w:t>Tempat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: </w:t>
            </w:r>
            <w:proofErr w:type="spellStart"/>
            <w:r>
              <w:t>Magetan</w:t>
            </w:r>
            <w:proofErr w:type="spellEnd"/>
            <w:r>
              <w:t>, 7 September 1993</w:t>
            </w:r>
          </w:p>
          <w:p w:rsidR="003D56E7" w:rsidRDefault="003D56E7" w:rsidP="003D56E7">
            <w:pPr>
              <w:pStyle w:val="ListParagraph"/>
              <w:numPr>
                <w:ilvl w:val="0"/>
                <w:numId w:val="2"/>
              </w:numPr>
              <w:tabs>
                <w:tab w:val="left" w:pos="2464"/>
              </w:tabs>
              <w:ind w:left="338" w:hanging="240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bookmarkStart w:id="0" w:name="_GoBack"/>
            <w:bookmarkEnd w:id="0"/>
            <w:proofErr w:type="spellEnd"/>
          </w:p>
        </w:tc>
      </w:tr>
      <w:tr w:rsidR="00955246">
        <w:tc>
          <w:tcPr>
            <w:tcW w:w="2070" w:type="dxa"/>
          </w:tcPr>
          <w:p w:rsidR="00955246" w:rsidRDefault="004F4488">
            <w:pPr>
              <w:pStyle w:val="Heading1"/>
            </w:pPr>
            <w:r>
              <w:t>Skills &amp; Abilities</w:t>
            </w:r>
          </w:p>
        </w:tc>
        <w:tc>
          <w:tcPr>
            <w:tcW w:w="7650" w:type="dxa"/>
          </w:tcPr>
          <w:sdt>
            <w:sdtPr>
              <w:id w:val="-234705391"/>
              <w:placeholder>
                <w:docPart w:val="1A49B5BECF4E43A1B05FFE9A32162F76"/>
              </w:placeholder>
              <w:temporary/>
              <w:showingPlcHdr/>
              <w15:color w:val="C0C0C0"/>
              <w15:appearance w15:val="hidden"/>
            </w:sdtPr>
            <w:sdtEndPr/>
            <w:sdtContent>
              <w:p w:rsidR="00955246" w:rsidRDefault="004F4488">
                <w:r>
                  <w:t>On</w:t>
                </w:r>
                <w:r>
                  <w:t xml:space="preserve"> the Design tab of the ribbon, check out the Themes, Colors, and Fonts galleries to get a custom look with just a click.</w:t>
                </w:r>
              </w:p>
              <w:p w:rsidR="00955246" w:rsidRDefault="004F4488">
                <w:r>
                  <w:t>Need another experience, education, or reference entry? You got it. Just click in the sample entries below and then click the plus sign</w:t>
                </w:r>
                <w:r>
                  <w:t xml:space="preserve"> that appears.</w:t>
                </w:r>
              </w:p>
            </w:sdtContent>
          </w:sdt>
        </w:tc>
      </w:tr>
      <w:tr w:rsidR="00955246">
        <w:tc>
          <w:tcPr>
            <w:tcW w:w="2070" w:type="dxa"/>
          </w:tcPr>
          <w:p w:rsidR="00955246" w:rsidRDefault="004F4488">
            <w:pPr>
              <w:pStyle w:val="Heading1"/>
            </w:pPr>
            <w:r>
              <w:t>Experience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6312639C75C44E9AB45B80BD4870308C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955246" w:rsidRDefault="00430570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>panitia divisi peserta</w:t>
                    </w:r>
                    <w:r w:rsidR="004F4488">
                      <w:t xml:space="preserve"> </w:t>
                    </w:r>
                    <w:r>
                      <w:t>festival bakat anak 2014</w:t>
                    </w:r>
                  </w:p>
                  <w:p w:rsidR="00955246" w:rsidRDefault="00430570">
                    <w:pPr>
                      <w:pStyle w:val="Heading3"/>
                    </w:pPr>
                    <w:r>
                      <w:t>2014</w:t>
                    </w:r>
                  </w:p>
                  <w:p w:rsidR="00955246" w:rsidRDefault="00430570">
                    <w:pPr>
                      <w:spacing w:line="240" w:lineRule="auto"/>
                    </w:pPr>
                    <w:proofErr w:type="spellStart"/>
                    <w:r>
                      <w:t>Bergabung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dengan</w:t>
                    </w:r>
                    <w:proofErr w:type="spellEnd"/>
                    <w:r>
                      <w:t xml:space="preserve"> Festival </w:t>
                    </w:r>
                    <w:proofErr w:type="spellStart"/>
                    <w:r>
                      <w:t>Bakat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Anak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Takita</w:t>
                    </w:r>
                    <w:proofErr w:type="spellEnd"/>
                    <w:r>
                      <w:t xml:space="preserve"> 2014 </w:t>
                    </w:r>
                    <w:proofErr w:type="spellStart"/>
                    <w:r>
                      <w:t>pada</w:t>
                    </w:r>
                    <w:proofErr w:type="spellEnd"/>
                    <w:r>
                      <w:t xml:space="preserve"> 8 </w:t>
                    </w:r>
                    <w:proofErr w:type="spellStart"/>
                    <w:r>
                      <w:t>Januari</w:t>
                    </w:r>
                    <w:proofErr w:type="spellEnd"/>
                    <w:r>
                      <w:t xml:space="preserve"> 2014 </w:t>
                    </w:r>
                    <w:proofErr w:type="spellStart"/>
                    <w:r>
                      <w:t>menjadi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panitia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divisi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peserta</w:t>
                    </w:r>
                    <w:proofErr w:type="spellEnd"/>
                    <w:r>
                      <w:t xml:space="preserve"> yang </w:t>
                    </w:r>
                    <w:proofErr w:type="spellStart"/>
                    <w:r>
                      <w:t>memiliki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tugas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mengatur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darimana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dan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siapa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saja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pesertanya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menyeleksinya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mengkonfirmasi</w:t>
                    </w:r>
                    <w:proofErr w:type="spellEnd"/>
                    <w:r>
                      <w:t xml:space="preserve"> para </w:t>
                    </w:r>
                    <w:proofErr w:type="spellStart"/>
                    <w:r>
                      <w:t>peserta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serta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mengatur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pengunjung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dan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mengkonfirmasinya</w:t>
                    </w:r>
                    <w:proofErr w:type="spellEnd"/>
                    <w:r>
                      <w:t>.</w:t>
                    </w:r>
                    <w:r w:rsidR="003D56E7">
                      <w:t xml:space="preserve"> </w:t>
                    </w:r>
                    <w:proofErr w:type="spellStart"/>
                    <w:r w:rsidR="003D56E7">
                      <w:t>Acara</w:t>
                    </w:r>
                    <w:proofErr w:type="spellEnd"/>
                    <w:r w:rsidR="003D56E7">
                      <w:t xml:space="preserve"> </w:t>
                    </w:r>
                    <w:proofErr w:type="spellStart"/>
                    <w:r w:rsidR="003D56E7">
                      <w:t>ini</w:t>
                    </w:r>
                    <w:proofErr w:type="spellEnd"/>
                    <w:r w:rsidR="003D56E7">
                      <w:t xml:space="preserve"> </w:t>
                    </w:r>
                    <w:proofErr w:type="spellStart"/>
                    <w:r w:rsidR="003D56E7">
                      <w:t>diselenggarakan</w:t>
                    </w:r>
                    <w:proofErr w:type="spellEnd"/>
                    <w:r w:rsidR="003D56E7">
                      <w:t xml:space="preserve"> </w:t>
                    </w:r>
                    <w:proofErr w:type="spellStart"/>
                    <w:r w:rsidR="003D56E7">
                      <w:t>pada</w:t>
                    </w:r>
                    <w:proofErr w:type="spellEnd"/>
                    <w:r w:rsidR="003D56E7">
                      <w:t xml:space="preserve"> 16 </w:t>
                    </w:r>
                    <w:proofErr w:type="spellStart"/>
                    <w:r w:rsidR="003D56E7">
                      <w:t>Februari</w:t>
                    </w:r>
                    <w:proofErr w:type="spellEnd"/>
                    <w:r w:rsidR="003D56E7">
                      <w:t xml:space="preserve"> 2014.</w:t>
                    </w:r>
                  </w:p>
                </w:sdtContent>
              </w:sdt>
            </w:sdtContent>
          </w:sdt>
        </w:tc>
      </w:tr>
      <w:tr w:rsidR="00955246">
        <w:tc>
          <w:tcPr>
            <w:tcW w:w="2070" w:type="dxa"/>
          </w:tcPr>
          <w:p w:rsidR="00955246" w:rsidRDefault="004F4488">
            <w:pPr>
              <w:pStyle w:val="Heading1"/>
            </w:pPr>
            <w:r>
              <w:t>Education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691765356"/>
              <w15:repeatingSection/>
            </w:sdtPr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26388115"/>
                  <w:placeholder>
                    <w:docPart w:val="6312639C75C44E9AB45B80BD4870308C"/>
                  </w:placeholder>
                  <w15:repeatingSectionItem/>
                </w:sdtPr>
                <w:sdtEndPr/>
                <w:sdtContent>
                  <w:p w:rsidR="00955246" w:rsidRDefault="004F4488">
                    <w:pPr>
                      <w:pStyle w:val="Heading2"/>
                    </w:pPr>
                    <w:sdt>
                      <w:sdtPr>
                        <w:rPr>
                          <w:rStyle w:val="Strong"/>
                        </w:rPr>
                        <w:id w:val="-298228076"/>
                        <w:placeholder>
                          <w:docPart w:val="B07DE18FDB4344A5B4A4645A212EE5C4"/>
                        </w:placeholder>
                        <w:temporary/>
                        <w:showingPlcHdr/>
                        <w15:color w:val="C0C0C0"/>
                        <w15:appearance w15:val="hidden"/>
                        <w:text/>
                      </w:sdtPr>
                      <w:sdtEndPr>
                        <w:rPr>
                          <w:rStyle w:val="Strong"/>
                        </w:rPr>
                      </w:sdtEndPr>
                      <w:sdtContent>
                        <w:r>
                          <w:rPr>
                            <w:rStyle w:val="Strong"/>
                          </w:rPr>
                          <w:t>[School Name]</w:t>
                        </w:r>
                      </w:sdtContent>
                    </w:sdt>
                    <w:r>
                      <w:t xml:space="preserve">, </w:t>
                    </w:r>
                    <w:sdt>
                      <w:sdtPr>
                        <w:id w:val="-101110144"/>
                        <w:placeholder>
                          <w:docPart w:val="CFE646DA5C034D6ABB4B058634E96046"/>
                        </w:placeholder>
                        <w:temporary/>
                        <w:showingPlcHdr/>
                        <w15:color w:val="C0C0C0"/>
                        <w15:appearance w15:val="hidden"/>
                        <w:text/>
                      </w:sdtPr>
                      <w:sdtEndPr/>
                      <w:sdtContent>
                        <w:r>
                          <w:t>[Location]</w:t>
                        </w:r>
                      </w:sdtContent>
                    </w:sdt>
                  </w:p>
                  <w:p w:rsidR="00955246" w:rsidRDefault="004F4488">
                    <w:pPr>
                      <w:pStyle w:val="Heading3"/>
                    </w:pPr>
                    <w:sdt>
                      <w:sdtPr>
                        <w:id w:val="125360243"/>
                        <w:placeholder>
                          <w:docPart w:val="8C86089466A24539A49965D8E62CD8D9"/>
                        </w:placeholder>
                        <w:temporary/>
                        <w:showingPlcHdr/>
                        <w15:color w:val="C0C0C0"/>
                        <w15:appearance w15:val="hidden"/>
                        <w:text/>
                      </w:sdtPr>
                      <w:sdtEndPr/>
                      <w:sdtContent>
                        <w:r>
                          <w:t>[Degree]</w:t>
                        </w:r>
                      </w:sdtContent>
                    </w:sdt>
                  </w:p>
                  <w:sdt>
                    <w:sdtPr>
                      <w:id w:val="1437799257"/>
                      <w:placeholder>
                        <w:docPart w:val="AFAE351C803B45008D76E78610BBA09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:rsidR="003D56E7" w:rsidRDefault="004F4488">
                        <w:pPr>
                          <w:spacing w:line="240" w:lineRule="auto"/>
                        </w:pPr>
                        <w:r>
                          <w:t>You might want to include your GPA here and a brief summary of relevant coursework, awards, and honors.</w:t>
                        </w:r>
                      </w:p>
                    </w:sdtContent>
                  </w:sdt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200412768"/>
                  <w:placeholder>
                    <w:docPart w:val="5779077A64214E6AAD9C1F44FE2A0370"/>
                  </w:placeholder>
                  <w15:repeatingSectionItem/>
                </w:sdtPr>
                <w:sdtContent>
                  <w:p w:rsidR="003D56E7" w:rsidRDefault="003D56E7">
                    <w:pPr>
                      <w:pStyle w:val="Heading2"/>
                    </w:pPr>
                    <w:r>
                      <w:rPr>
                        <w:rStyle w:val="Strong"/>
                      </w:rPr>
                      <w:t>SMA NEGERI 2</w:t>
                    </w:r>
                    <w:r>
                      <w:t>, KOTA TANGERANG</w:t>
                    </w:r>
                  </w:p>
                  <w:p w:rsidR="003D56E7" w:rsidRDefault="003D56E7">
                    <w:pPr>
                      <w:pStyle w:val="Heading3"/>
                    </w:pPr>
                    <w:r>
                      <w:t>2008 - 2011</w:t>
                    </w:r>
                  </w:p>
                  <w:sdt>
                    <w:sdtPr>
                      <w:id w:val="-207574783"/>
                      <w:placeholder>
                        <w:docPart w:val="B86DF0F9C2274108BA532E25ED403CF0"/>
                      </w:placeholder>
                      <w:temporary/>
                      <w:showingPlcHdr/>
                      <w15:appearance w15:val="hidden"/>
                    </w:sdtPr>
                    <w:sdtContent>
                      <w:p w:rsidR="003D56E7" w:rsidRDefault="003D56E7" w:rsidP="003D56E7">
                        <w:r>
                          <w:t>You might want to include your GPA here and a brief summary of relevant coursework, awards, and honors.</w:t>
                        </w:r>
                      </w:p>
                    </w:sdtContent>
                  </w:sdt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86741341"/>
                  <w:placeholder>
                    <w:docPart w:val="4A733306571F4C77A50F41105482AF7D"/>
                  </w:placeholder>
                  <w15:repeatingSectionItem/>
                </w:sdtPr>
                <w:sdtContent>
                  <w:p w:rsidR="003D56E7" w:rsidRDefault="003D56E7">
                    <w:pPr>
                      <w:pStyle w:val="Heading2"/>
                    </w:pPr>
                    <w:r>
                      <w:rPr>
                        <w:rStyle w:val="Strong"/>
                      </w:rPr>
                      <w:t>SMPIT ASY-SYUKRIYYAH</w:t>
                    </w:r>
                    <w:r>
                      <w:t>, CIPONDOH KOTA TANGERANG</w:t>
                    </w:r>
                  </w:p>
                  <w:p w:rsidR="003D56E7" w:rsidRDefault="003D56E7">
                    <w:pPr>
                      <w:pStyle w:val="Heading3"/>
                    </w:pPr>
                    <w:r>
                      <w:t>2005 - 2008</w:t>
                    </w:r>
                  </w:p>
                  <w:sdt>
                    <w:sdtPr>
                      <w:id w:val="-931594290"/>
                      <w:placeholder>
                        <w:docPart w:val="3DFE5742E5C94469A165F60E18A321EC"/>
                      </w:placeholder>
                      <w:temporary/>
                      <w:showingPlcHdr/>
                      <w15:appearance w15:val="hidden"/>
                    </w:sdtPr>
                    <w:sdtContent>
                      <w:p w:rsidR="00955246" w:rsidRDefault="003D56E7" w:rsidP="003D56E7">
                        <w:r>
                          <w:t>You might want to include your GPA here and a brief summary of relevant coursework, awards, and honors.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955246">
        <w:tc>
          <w:tcPr>
            <w:tcW w:w="2070" w:type="dxa"/>
          </w:tcPr>
          <w:p w:rsidR="00955246" w:rsidRDefault="004F4488">
            <w:pPr>
              <w:pStyle w:val="Heading1"/>
            </w:pPr>
            <w:r>
              <w:t>Communication</w:t>
            </w:r>
          </w:p>
        </w:tc>
        <w:sdt>
          <w:sdtPr>
            <w:id w:val="-2024851273"/>
            <w:placeholder>
              <w:docPart w:val="8F705E1751FD4A75B0339FBDB3B9187A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7650" w:type="dxa"/>
              </w:tcPr>
              <w:p w:rsidR="00955246" w:rsidRDefault="004F4488">
                <w:r>
                  <w:t>You delivered that big presentation to rave reviews. Don’t be shy about it now! This is the place to show how well you work and play with others.</w:t>
                </w:r>
              </w:p>
            </w:tc>
          </w:sdtContent>
        </w:sdt>
      </w:tr>
      <w:tr w:rsidR="00955246">
        <w:tc>
          <w:tcPr>
            <w:tcW w:w="2070" w:type="dxa"/>
          </w:tcPr>
          <w:p w:rsidR="00955246" w:rsidRDefault="004F4488">
            <w:pPr>
              <w:pStyle w:val="Heading1"/>
            </w:pPr>
            <w:r>
              <w:t>Leadership</w:t>
            </w:r>
          </w:p>
        </w:tc>
        <w:sdt>
          <w:sdtPr>
            <w:id w:val="2002840272"/>
            <w:placeholder>
              <w:docPart w:val="C9621E3132B34E72A1E7CE569993F064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7650" w:type="dxa"/>
              </w:tcPr>
              <w:p w:rsidR="00955246" w:rsidRDefault="004F4488">
                <w:r>
                  <w:t xml:space="preserve">Are you president of your fraternity, head of the condo board, or a team lead for </w:t>
                </w:r>
                <w:r>
                  <w:t>your favorite charity? You’re a natural leader—tell it like it is!</w:t>
                </w:r>
              </w:p>
            </w:tc>
          </w:sdtContent>
        </w:sdt>
      </w:tr>
      <w:tr w:rsidR="00955246">
        <w:tc>
          <w:tcPr>
            <w:tcW w:w="2070" w:type="dxa"/>
          </w:tcPr>
          <w:p w:rsidR="00955246" w:rsidRDefault="004F4488">
            <w:pPr>
              <w:pStyle w:val="Heading1"/>
            </w:pPr>
            <w:r>
              <w:t>References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368215953"/>
                  <w:placeholder>
                    <w:docPart w:val="6312639C75C44E9AB45B80BD4870308C"/>
                  </w:placeholder>
                  <w15:color w:val="C0C0C0"/>
                  <w15:repeatingSectionItem/>
                </w:sdtPr>
                <w:sdtEndPr/>
                <w:sdtContent>
                  <w:p w:rsidR="00955246" w:rsidRDefault="004F4488">
                    <w:pPr>
                      <w:pStyle w:val="Heading2"/>
                      <w:rPr>
                        <w:color w:val="262626" w:themeColor="text1" w:themeTint="D9"/>
                        <w:szCs w:val="16"/>
                      </w:rPr>
                    </w:pPr>
                    <w:sdt>
                      <w:sdtPr>
                        <w:rPr>
                          <w:rStyle w:val="Strong"/>
                        </w:rPr>
                        <w:id w:val="1044170624"/>
                        <w:placeholder>
                          <w:docPart w:val="927477D281E742C993248B9D38FB322F"/>
                        </w:placeholder>
                        <w:temporary/>
                        <w:showingPlcHdr/>
                        <w15:color w:val="C0C0C0"/>
                        <w15:appearance w15:val="hidden"/>
                        <w:text/>
                      </w:sdtPr>
                      <w:sdtEndPr>
                        <w:rPr>
                          <w:rStyle w:val="Strong"/>
                        </w:rPr>
                      </w:sdtEndPr>
                      <w:sdtContent>
                        <w:r>
                          <w:rPr>
                            <w:rStyle w:val="Strong"/>
                          </w:rPr>
                          <w:t>[Reference Name]</w:t>
                        </w:r>
                      </w:sdtContent>
                    </w:sdt>
                    <w:r>
                      <w:t xml:space="preserve">, </w:t>
                    </w:r>
                    <w:sdt>
                      <w:sdtPr>
                        <w:id w:val="1368418041"/>
                        <w:placeholder>
                          <w:docPart w:val="7CC1191BE9994EA4AF84E2792C5FC8F2"/>
                        </w:placeholder>
                        <w:temporary/>
                        <w:showingPlcHdr/>
                        <w15:color w:val="C0C0C0"/>
                        <w15:appearance w15:val="hidden"/>
                        <w:text/>
                      </w:sdtPr>
                      <w:sdtEndPr/>
                      <w:sdtContent>
                        <w:r>
                          <w:t>[Title]</w:t>
                        </w:r>
                      </w:sdtContent>
                    </w:sdt>
                  </w:p>
                  <w:sdt>
                    <w:sdtPr>
                      <w:id w:val="-765149349"/>
                      <w:placeholder>
                        <w:docPart w:val="DA0C55AF05B8486C92D863F6CA7DBBC4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p w:rsidR="00955246" w:rsidRDefault="004F4488">
                        <w:pPr>
                          <w:pStyle w:val="Heading3"/>
                        </w:pPr>
                        <w:r>
                          <w:t>[Company]</w:t>
                        </w:r>
                      </w:p>
                    </w:sdtContent>
                  </w:sdt>
                  <w:sdt>
                    <w:sdtPr>
                      <w:id w:val="1492217909"/>
                      <w:placeholder>
                        <w:docPart w:val="5336225C147B40B4A53B2229C6D4B6E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:rsidR="00955246" w:rsidRDefault="004F4488">
                        <w:pPr>
                          <w:spacing w:line="240" w:lineRule="auto"/>
                        </w:pPr>
                        <w:r>
                          <w:t>[Contact Information]</w:t>
                        </w:r>
                      </w:p>
                    </w:sdtContent>
                  </w:sdt>
                </w:sdtContent>
              </w:sdt>
            </w:sdtContent>
          </w:sdt>
        </w:tc>
      </w:tr>
    </w:tbl>
    <w:p w:rsidR="00955246" w:rsidRDefault="00955246"/>
    <w:sectPr w:rsidR="00955246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488" w:rsidRDefault="004F4488">
      <w:pPr>
        <w:spacing w:after="0" w:line="240" w:lineRule="auto"/>
      </w:pPr>
      <w:r>
        <w:separator/>
      </w:r>
    </w:p>
  </w:endnote>
  <w:endnote w:type="continuationSeparator" w:id="0">
    <w:p w:rsidR="004F4488" w:rsidRDefault="004F4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246" w:rsidRDefault="004F4488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D56E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488" w:rsidRDefault="004F4488">
      <w:pPr>
        <w:spacing w:after="0" w:line="240" w:lineRule="auto"/>
      </w:pPr>
      <w:r>
        <w:separator/>
      </w:r>
    </w:p>
  </w:footnote>
  <w:footnote w:type="continuationSeparator" w:id="0">
    <w:p w:rsidR="004F4488" w:rsidRDefault="004F4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90381"/>
    <w:multiLevelType w:val="hybridMultilevel"/>
    <w:tmpl w:val="289EB624"/>
    <w:lvl w:ilvl="0" w:tplc="F4B44FDA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016268"/>
    <w:multiLevelType w:val="hybridMultilevel"/>
    <w:tmpl w:val="D6D2B57E"/>
    <w:lvl w:ilvl="0" w:tplc="F4B44FDA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0E9"/>
    <w:rsid w:val="003D56E7"/>
    <w:rsid w:val="00430570"/>
    <w:rsid w:val="004F4488"/>
    <w:rsid w:val="007E00E9"/>
    <w:rsid w:val="0095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04B67-C4F0-45E2-9FD7-ACE60DC3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Ind w:w="0" w:type="dxa"/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D5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FIFAH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FDF79364EC43AAA7788A7B43604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1613A-D8B1-4813-9F23-2B2D607670DE}"/>
      </w:docPartPr>
      <w:docPartBody>
        <w:p w:rsidR="00000000" w:rsidRDefault="00741127">
          <w:pPr>
            <w:pStyle w:val="15FDF79364EC43AAA7788A7B43604B54"/>
          </w:pPr>
          <w:r>
            <w:t>[Your Name]</w:t>
          </w:r>
        </w:p>
      </w:docPartBody>
    </w:docPart>
    <w:docPart>
      <w:docPartPr>
        <w:name w:val="1A49B5BECF4E43A1B05FFE9A32162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12200-FAE1-4256-BE54-87F8FA8D7B8B}"/>
      </w:docPartPr>
      <w:docPartBody>
        <w:p w:rsidR="0005099D" w:rsidRDefault="00741127">
          <w:r>
            <w:t>On the Design tab of the ribbon, check out the Themes, Colors, and Fonts galleries to get a custom look with just a click.</w:t>
          </w:r>
        </w:p>
        <w:p w:rsidR="00000000" w:rsidRDefault="00741127">
          <w:pPr>
            <w:pStyle w:val="1A49B5BECF4E43A1B05FFE9A32162F76"/>
          </w:pPr>
          <w:r>
            <w:t>Need another experience, education, or reference entry? You got it. Just click in the sample entries below and then click the plus sign that appears.</w:t>
          </w:r>
        </w:p>
      </w:docPartBody>
    </w:docPart>
    <w:docPart>
      <w:docPartPr>
        <w:name w:val="6312639C75C44E9AB45B80BD48703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C6682-79EC-42B6-B859-559A9ABA4966}"/>
      </w:docPartPr>
      <w:docPartBody>
        <w:p w:rsidR="00000000" w:rsidRDefault="00741127">
          <w:pPr>
            <w:pStyle w:val="6312639C75C44E9AB45B80BD4870308C"/>
          </w:pPr>
          <w:r>
            <w:rPr>
              <w:rStyle w:val="PlaceholderText"/>
            </w:rPr>
            <w:t>Enter any content that you want to repeat, including other content controls. You can also insert this cont</w:t>
          </w:r>
          <w:r>
            <w:rPr>
              <w:rStyle w:val="PlaceholderText"/>
            </w:rPr>
            <w:t>rol around table rows in order to repeat parts of a table.</w:t>
          </w:r>
        </w:p>
      </w:docPartBody>
    </w:docPart>
    <w:docPart>
      <w:docPartPr>
        <w:name w:val="B07DE18FDB4344A5B4A4645A212EE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CFFF3-E85F-4DF4-B049-9FA3F5A2426C}"/>
      </w:docPartPr>
      <w:docPartBody>
        <w:p w:rsidR="00000000" w:rsidRDefault="00741127">
          <w:pPr>
            <w:pStyle w:val="B07DE18FDB4344A5B4A4645A212EE5C4"/>
          </w:pPr>
          <w:r>
            <w:rPr>
              <w:rStyle w:val="Strong"/>
            </w:rPr>
            <w:t>[School Name]</w:t>
          </w:r>
        </w:p>
      </w:docPartBody>
    </w:docPart>
    <w:docPart>
      <w:docPartPr>
        <w:name w:val="CFE646DA5C034D6ABB4B058634E96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F91F3-7E56-4661-BA1C-E93CD4D95874}"/>
      </w:docPartPr>
      <w:docPartBody>
        <w:p w:rsidR="00000000" w:rsidRDefault="00741127">
          <w:pPr>
            <w:pStyle w:val="CFE646DA5C034D6ABB4B058634E96046"/>
          </w:pPr>
          <w:r>
            <w:t>[Location]</w:t>
          </w:r>
        </w:p>
      </w:docPartBody>
    </w:docPart>
    <w:docPart>
      <w:docPartPr>
        <w:name w:val="8C86089466A24539A49965D8E62CD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674F8-67AD-40BE-868F-BE4672EC5BE6}"/>
      </w:docPartPr>
      <w:docPartBody>
        <w:p w:rsidR="00000000" w:rsidRDefault="00741127">
          <w:pPr>
            <w:pStyle w:val="8C86089466A24539A49965D8E62CD8D9"/>
          </w:pPr>
          <w:r>
            <w:t>[Degree]</w:t>
          </w:r>
        </w:p>
      </w:docPartBody>
    </w:docPart>
    <w:docPart>
      <w:docPartPr>
        <w:name w:val="AFAE351C803B45008D76E78610BBA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2DD03-32E3-4335-ADC2-2288667D6923}"/>
      </w:docPartPr>
      <w:docPartBody>
        <w:p w:rsidR="00000000" w:rsidRDefault="00741127">
          <w:pPr>
            <w:pStyle w:val="AFAE351C803B45008D76E78610BBA09C"/>
          </w:pPr>
          <w:r>
            <w:t xml:space="preserve">You might want to include your GPA here and a brief </w:t>
          </w:r>
          <w:r>
            <w:t>summary of relevant coursework, awards, and honors.</w:t>
          </w:r>
        </w:p>
      </w:docPartBody>
    </w:docPart>
    <w:docPart>
      <w:docPartPr>
        <w:name w:val="8F705E1751FD4A75B0339FBDB3B91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A1872-B017-4E4B-AA1E-623A4E7845BD}"/>
      </w:docPartPr>
      <w:docPartBody>
        <w:p w:rsidR="00000000" w:rsidRDefault="00741127">
          <w:pPr>
            <w:pStyle w:val="8F705E1751FD4A75B0339FBDB3B9187A"/>
          </w:pPr>
          <w:r>
            <w:t>You delivered that big presentation to rave reviews. Don’t be shy about it now! This is the place to show how well you work and play with others.</w:t>
          </w:r>
        </w:p>
      </w:docPartBody>
    </w:docPart>
    <w:docPart>
      <w:docPartPr>
        <w:name w:val="C9621E3132B34E72A1E7CE569993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A5864-D7F7-43BB-9E43-86DB62319C01}"/>
      </w:docPartPr>
      <w:docPartBody>
        <w:p w:rsidR="00000000" w:rsidRDefault="00741127">
          <w:pPr>
            <w:pStyle w:val="C9621E3132B34E72A1E7CE569993F064"/>
          </w:pPr>
          <w:r>
            <w:t>Are you president of your fraternity, head of the condo bo</w:t>
          </w:r>
          <w:r>
            <w:t>ard, or a team lead for your favorite charity? You’re a natural leader—tell it like it is!</w:t>
          </w:r>
        </w:p>
      </w:docPartBody>
    </w:docPart>
    <w:docPart>
      <w:docPartPr>
        <w:name w:val="927477D281E742C993248B9D38FB3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1F0D8-61A9-42B1-BC59-3197357D975D}"/>
      </w:docPartPr>
      <w:docPartBody>
        <w:p w:rsidR="00000000" w:rsidRDefault="00741127">
          <w:pPr>
            <w:pStyle w:val="927477D281E742C993248B9D38FB322F"/>
          </w:pPr>
          <w:r>
            <w:rPr>
              <w:rStyle w:val="Strong"/>
            </w:rPr>
            <w:t>[Reference Name]</w:t>
          </w:r>
        </w:p>
      </w:docPartBody>
    </w:docPart>
    <w:docPart>
      <w:docPartPr>
        <w:name w:val="7CC1191BE9994EA4AF84E2792C5FC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1D26A-40BA-4610-95A2-21AC9266C648}"/>
      </w:docPartPr>
      <w:docPartBody>
        <w:p w:rsidR="00000000" w:rsidRDefault="00741127">
          <w:pPr>
            <w:pStyle w:val="7CC1191BE9994EA4AF84E2792C5FC8F2"/>
          </w:pPr>
          <w:r>
            <w:t>[Title]</w:t>
          </w:r>
        </w:p>
      </w:docPartBody>
    </w:docPart>
    <w:docPart>
      <w:docPartPr>
        <w:name w:val="DA0C55AF05B8486C92D863F6CA7DB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C5471-9B2C-44D3-949F-C3C61C2A30DA}"/>
      </w:docPartPr>
      <w:docPartBody>
        <w:p w:rsidR="00000000" w:rsidRDefault="00741127">
          <w:pPr>
            <w:pStyle w:val="DA0C55AF05B8486C92D863F6CA7DBBC4"/>
          </w:pPr>
          <w:r>
            <w:t>[Company]</w:t>
          </w:r>
        </w:p>
      </w:docPartBody>
    </w:docPart>
    <w:docPart>
      <w:docPartPr>
        <w:name w:val="5336225C147B40B4A53B2229C6D4B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3B1FF-7249-4A73-AAF6-15DF698F6EED}"/>
      </w:docPartPr>
      <w:docPartBody>
        <w:p w:rsidR="00000000" w:rsidRDefault="00741127">
          <w:pPr>
            <w:pStyle w:val="5336225C147B40B4A53B2229C6D4B6E1"/>
          </w:pPr>
          <w:r>
            <w:t>[Contact Information]</w:t>
          </w:r>
        </w:p>
      </w:docPartBody>
    </w:docPart>
    <w:docPart>
      <w:docPartPr>
        <w:name w:val="5779077A64214E6AAD9C1F44FE2A0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9A3C4-B19D-4C71-B774-F294A02C9C3C}"/>
      </w:docPartPr>
      <w:docPartBody>
        <w:p w:rsidR="00000000" w:rsidRDefault="00DD3457" w:rsidP="00DD3457">
          <w:pPr>
            <w:pStyle w:val="5779077A64214E6AAD9C1F44FE2A037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86DF0F9C2274108BA532E25ED403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0C066-D569-4E3C-AC3D-2ABCCB104923}"/>
      </w:docPartPr>
      <w:docPartBody>
        <w:p w:rsidR="00000000" w:rsidRDefault="00DD3457" w:rsidP="00DD3457">
          <w:pPr>
            <w:pStyle w:val="B86DF0F9C2274108BA532E25ED403CF0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4A733306571F4C77A50F41105482A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FCFDC-2EAA-43B3-9F9D-4D6554E3E758}"/>
      </w:docPartPr>
      <w:docPartBody>
        <w:p w:rsidR="00000000" w:rsidRDefault="00DD3457" w:rsidP="00DD3457">
          <w:pPr>
            <w:pStyle w:val="4A733306571F4C77A50F41105482AF7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DFE5742E5C94469A165F60E18A32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D923C-11D4-43EF-8EF3-3AB072177FA9}"/>
      </w:docPartPr>
      <w:docPartBody>
        <w:p w:rsidR="00000000" w:rsidRDefault="00DD3457" w:rsidP="00DD3457">
          <w:pPr>
            <w:pStyle w:val="3DFE5742E5C94469A165F60E18A321EC"/>
          </w:pPr>
          <w:r>
            <w:t>You might want to include your GPA here and a brief summary of relevant coursework, awards, and honors.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57"/>
    <w:rsid w:val="00741127"/>
    <w:rsid w:val="00DD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FDF79364EC43AAA7788A7B43604B54">
    <w:name w:val="15FDF79364EC43AAA7788A7B43604B54"/>
  </w:style>
  <w:style w:type="paragraph" w:customStyle="1" w:styleId="B7EFDC6824DC48098E050F52F9600C1F">
    <w:name w:val="B7EFDC6824DC48098E050F52F9600C1F"/>
  </w:style>
  <w:style w:type="paragraph" w:customStyle="1" w:styleId="266169922B8A4F879ECB326553820464">
    <w:name w:val="266169922B8A4F879ECB326553820464"/>
  </w:style>
  <w:style w:type="paragraph" w:customStyle="1" w:styleId="374BB4752CCA4ED59D7C407E50E92A63">
    <w:name w:val="374BB4752CCA4ED59D7C407E50E92A63"/>
  </w:style>
  <w:style w:type="paragraph" w:customStyle="1" w:styleId="F9309A85E2854AC7B46A4182775BD702">
    <w:name w:val="F9309A85E2854AC7B46A4182775BD702"/>
  </w:style>
  <w:style w:type="paragraph" w:customStyle="1" w:styleId="1A49B5BECF4E43A1B05FFE9A32162F76">
    <w:name w:val="1A49B5BECF4E43A1B05FFE9A32162F76"/>
  </w:style>
  <w:style w:type="character" w:styleId="PlaceholderText">
    <w:name w:val="Placeholder Text"/>
    <w:basedOn w:val="DefaultParagraphFont"/>
    <w:uiPriority w:val="99"/>
    <w:semiHidden/>
    <w:rsid w:val="00DD3457"/>
    <w:rPr>
      <w:color w:val="808080"/>
    </w:rPr>
  </w:style>
  <w:style w:type="paragraph" w:customStyle="1" w:styleId="6312639C75C44E9AB45B80BD4870308C">
    <w:name w:val="6312639C75C44E9AB45B80BD4870308C"/>
  </w:style>
  <w:style w:type="character" w:styleId="Strong">
    <w:name w:val="Strong"/>
    <w:basedOn w:val="DefaultParagraphFont"/>
    <w:uiPriority w:val="22"/>
    <w:qFormat/>
    <w:rsid w:val="00DD3457"/>
    <w:rPr>
      <w:b/>
      <w:bCs/>
    </w:rPr>
  </w:style>
  <w:style w:type="paragraph" w:customStyle="1" w:styleId="0C5B4A0A954448E8A5910F7544C4F1E1">
    <w:name w:val="0C5B4A0A954448E8A5910F7544C4F1E1"/>
  </w:style>
  <w:style w:type="paragraph" w:customStyle="1" w:styleId="03B1F0B9B4764AF780D57F34F5CEB2D0">
    <w:name w:val="03B1F0B9B4764AF780D57F34F5CEB2D0"/>
  </w:style>
  <w:style w:type="paragraph" w:customStyle="1" w:styleId="C55BFED6CCBC42B190EECF09F9BE1CF0">
    <w:name w:val="C55BFED6CCBC42B190EECF09F9BE1CF0"/>
  </w:style>
  <w:style w:type="paragraph" w:customStyle="1" w:styleId="CD6323CBA66242D89D196B19A71AC379">
    <w:name w:val="CD6323CBA66242D89D196B19A71AC379"/>
  </w:style>
  <w:style w:type="paragraph" w:customStyle="1" w:styleId="B07DE18FDB4344A5B4A4645A212EE5C4">
    <w:name w:val="B07DE18FDB4344A5B4A4645A212EE5C4"/>
  </w:style>
  <w:style w:type="paragraph" w:customStyle="1" w:styleId="CFE646DA5C034D6ABB4B058634E96046">
    <w:name w:val="CFE646DA5C034D6ABB4B058634E96046"/>
  </w:style>
  <w:style w:type="paragraph" w:customStyle="1" w:styleId="8C86089466A24539A49965D8E62CD8D9">
    <w:name w:val="8C86089466A24539A49965D8E62CD8D9"/>
  </w:style>
  <w:style w:type="paragraph" w:customStyle="1" w:styleId="AFAE351C803B45008D76E78610BBA09C">
    <w:name w:val="AFAE351C803B45008D76E78610BBA09C"/>
  </w:style>
  <w:style w:type="paragraph" w:customStyle="1" w:styleId="8F705E1751FD4A75B0339FBDB3B9187A">
    <w:name w:val="8F705E1751FD4A75B0339FBDB3B9187A"/>
  </w:style>
  <w:style w:type="paragraph" w:customStyle="1" w:styleId="C9621E3132B34E72A1E7CE569993F064">
    <w:name w:val="C9621E3132B34E72A1E7CE569993F064"/>
  </w:style>
  <w:style w:type="paragraph" w:customStyle="1" w:styleId="927477D281E742C993248B9D38FB322F">
    <w:name w:val="927477D281E742C993248B9D38FB322F"/>
  </w:style>
  <w:style w:type="paragraph" w:customStyle="1" w:styleId="7CC1191BE9994EA4AF84E2792C5FC8F2">
    <w:name w:val="7CC1191BE9994EA4AF84E2792C5FC8F2"/>
  </w:style>
  <w:style w:type="paragraph" w:customStyle="1" w:styleId="DA0C55AF05B8486C92D863F6CA7DBBC4">
    <w:name w:val="DA0C55AF05B8486C92D863F6CA7DBBC4"/>
  </w:style>
  <w:style w:type="paragraph" w:customStyle="1" w:styleId="5336225C147B40B4A53B2229C6D4B6E1">
    <w:name w:val="5336225C147B40B4A53B2229C6D4B6E1"/>
  </w:style>
  <w:style w:type="paragraph" w:customStyle="1" w:styleId="A03F6A8E88304693950E39CBE5316458">
    <w:name w:val="A03F6A8E88304693950E39CBE5316458"/>
    <w:rsid w:val="00DD3457"/>
  </w:style>
  <w:style w:type="paragraph" w:customStyle="1" w:styleId="CDA29C074E5141BEAEE27D57FBCA83EF">
    <w:name w:val="CDA29C074E5141BEAEE27D57FBCA83EF"/>
    <w:rsid w:val="00DD3457"/>
  </w:style>
  <w:style w:type="paragraph" w:customStyle="1" w:styleId="5779077A64214E6AAD9C1F44FE2A0370">
    <w:name w:val="5779077A64214E6AAD9C1F44FE2A0370"/>
    <w:rsid w:val="00DD3457"/>
  </w:style>
  <w:style w:type="paragraph" w:customStyle="1" w:styleId="4086C8E1521F4B2CA2E8A311211350B9">
    <w:name w:val="4086C8E1521F4B2CA2E8A311211350B9"/>
    <w:rsid w:val="00DD3457"/>
  </w:style>
  <w:style w:type="paragraph" w:customStyle="1" w:styleId="1F6EDBE203804524BD56D511339FE200">
    <w:name w:val="1F6EDBE203804524BD56D511339FE200"/>
    <w:rsid w:val="00DD3457"/>
  </w:style>
  <w:style w:type="paragraph" w:customStyle="1" w:styleId="C10AD91FA328493781843BDD1E454F14">
    <w:name w:val="C10AD91FA328493781843BDD1E454F14"/>
    <w:rsid w:val="00DD3457"/>
  </w:style>
  <w:style w:type="paragraph" w:customStyle="1" w:styleId="B86DF0F9C2274108BA532E25ED403CF0">
    <w:name w:val="B86DF0F9C2274108BA532E25ED403CF0"/>
    <w:rsid w:val="00DD3457"/>
  </w:style>
  <w:style w:type="paragraph" w:customStyle="1" w:styleId="4A733306571F4C77A50F41105482AF7D">
    <w:name w:val="4A733306571F4C77A50F41105482AF7D"/>
    <w:rsid w:val="00DD3457"/>
  </w:style>
  <w:style w:type="paragraph" w:customStyle="1" w:styleId="94B5A625E53A430BB6C2E358B7BEFE01">
    <w:name w:val="94B5A625E53A430BB6C2E358B7BEFE01"/>
    <w:rsid w:val="00DD3457"/>
  </w:style>
  <w:style w:type="paragraph" w:customStyle="1" w:styleId="0076E6894F814D0BA112B58852A7BA82">
    <w:name w:val="0076E6894F814D0BA112B58852A7BA82"/>
    <w:rsid w:val="00DD3457"/>
  </w:style>
  <w:style w:type="paragraph" w:customStyle="1" w:styleId="45DA3204BFA04F46AED3003EFCD9824D">
    <w:name w:val="45DA3204BFA04F46AED3003EFCD9824D"/>
    <w:rsid w:val="00DD3457"/>
  </w:style>
  <w:style w:type="paragraph" w:customStyle="1" w:styleId="3DFE5742E5C94469A165F60E18A321EC">
    <w:name w:val="3DFE5742E5C94469A165F60E18A321EC"/>
    <w:rsid w:val="00DD3457"/>
  </w:style>
  <w:style w:type="paragraph" w:customStyle="1" w:styleId="866EACAA18DC47E4823AE636F438F800">
    <w:name w:val="866EACAA18DC47E4823AE636F438F800"/>
    <w:rsid w:val="00DD3457"/>
  </w:style>
  <w:style w:type="paragraph" w:customStyle="1" w:styleId="78705E9E69CD45C48F395CA30E3ED473">
    <w:name w:val="78705E9E69CD45C48F395CA30E3ED473"/>
    <w:rsid w:val="00DD34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15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Afifah KURNIA PURWANTI</dc:creator>
  <cp:keywords/>
  <dc:description/>
  <cp:lastModifiedBy>Afifah</cp:lastModifiedBy>
  <cp:revision>2</cp:revision>
  <dcterms:created xsi:type="dcterms:W3CDTF">2014-03-31T15:08:00Z</dcterms:created>
  <dcterms:modified xsi:type="dcterms:W3CDTF">2014-03-31T15:23:00Z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